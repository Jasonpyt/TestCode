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HTML&amp;CSS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训练案例：开心餐厅</w:t>
      </w:r>
    </w:p>
    <w:p>
      <w:pPr>
        <w:pStyle w:val="4"/>
      </w:pPr>
      <w:r>
        <w:rPr>
          <w:rFonts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pict>
          <v:shape id="图片 5" o:spid="_x0000_s1031" type="#_x0000_t75" style="position:absolute;left:0;margin-left:243.7pt;margin-top:3.45pt;height:419.95pt;width:271.85pt;mso-wrap-distance-bottom:0pt;mso-wrap-distance-left:9pt;mso-wrap-distance-right:9pt;mso-wrap-distance-top:0pt;rotation:0f;z-index:251660288;" o:ole="f" fillcolor="#FFFFFF" filled="f" o:preferrelative="t" stroked="t" coordorigin="0,0" coordsize="21600,21600">
            <v:fill on="f" color2="#FFFFFF" focus="0%"/>
            <v:stroke color="#D8D8D8" color2="#FFFFFF" miterlimit="2"/>
            <v:imagedata gain="65536f" blacklevel="0f" gamma="0" o:title="" r:id="rId9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/>
        </w:rPr>
        <w:t>训练描述</w:t>
      </w:r>
    </w:p>
    <w:p>
      <w:pPr>
        <w:ind w:firstLine="283"/>
      </w:pPr>
      <w:r>
        <w:rPr>
          <w:rFonts w:hint="eastAsia"/>
        </w:rPr>
        <w:t>使用HTML和CSS样式，排版出如图所示的效果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HTML标签的使用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标签选择器、类选择器、ID选择器的使用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字体、颜色等样式的设置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效果如图所示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使用p标签和img标签制作“游戏简介”和“游戏特色”等标题。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“如何做菜”、“如何经营餐厅”使用p标签和h2标签，换行使用br标签。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其它效果，可以根据图中的样式自行设置，只要大致效果相同即可。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训练案例：诗歌排版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>根据要求完成这首诗歌的排版，实现如图的效果。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选择器的基本使用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32" type="#_x0000_t75" style="position:absolute;left:0;margin-left:38.15pt;margin-top:47.5pt;height:260.85pt;width:400.3pt;mso-wrap-distance-bottom:0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v:shadow on="t" type="perspective" color="#000000" opacity="39%" offset="0pt,0pt" origin="0f,0f" matrix="66846f,0,0,66846f,0,0"/>
            <w10:wrap type="topAndBottom"/>
          </v:shape>
        </w:pict>
      </w:r>
      <w:r>
        <w:rPr>
          <w:rFonts w:hint="eastAsia"/>
        </w:rPr>
        <w:t>文本样式的常用设置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body全文字体大小14px; 颜色：#333，行高30px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诗放在div的层中，宽400px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标题放在h1中，文字大小18px，颜色#06F，居中对齐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每段文字缩进2em（em是一个相对度量单位，相当于缩进2个字）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段中的行高是22px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"胸怀中满溢着幸福，只因你就在我眼前",加粗，倾斜，蓝色，鼠标移上去指针变成手的形状。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最后一段，颜色#390; 下划线，鼠标移上去指针变化。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美字加粗，颜色color:#F36，大小18px;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文/席慕容，三个字，12px，颜色#999，不加粗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表单的基本使用</w:t>
      </w:r>
    </w:p>
    <w:p>
      <w:pPr>
        <w:pStyle w:val="4"/>
      </w:pPr>
      <w:r>
        <w:rPr>
          <w:rFonts w:hint="eastAsia"/>
        </w:rPr>
        <w:t>训练描述：表单的基本使用</w:t>
      </w:r>
    </w:p>
    <w:p>
      <w:r>
        <w:rPr>
          <w:rFonts w:hint="eastAsia"/>
        </w:rPr>
        <w:t>参照老师提供的图片，使用表</w:t>
      </w:r>
      <w:r>
        <w:rPr>
          <w:rFonts w:hint="eastAsia"/>
          <w:lang w:val="en-US" w:eastAsia="zh-CN"/>
        </w:rPr>
        <w:t>格</w:t>
      </w:r>
      <w:r>
        <w:rPr>
          <w:rFonts w:hint="eastAsia"/>
        </w:rPr>
        <w:t>布局和表单控件，实现一个注册表单页面。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知识点：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表格布局的排版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表单控件的使用</w:t>
      </w:r>
    </w:p>
    <w:p>
      <w:pPr>
        <w:pStyle w:val="20"/>
        <w:numPr>
          <w:ilvl w:val="0"/>
          <w:numId w:val="7"/>
        </w:numPr>
        <w:spacing w:line="480" w:lineRule="auto"/>
        <w:ind w:firstLineChars="0"/>
        <w:rPr>
          <w:lang w:val="zh-CN"/>
        </w:rPr>
      </w:pPr>
      <w:r>
        <w:rPr>
          <w:rFonts w:hint="eastAsia"/>
          <w:lang w:val="zh-CN"/>
        </w:rPr>
        <w:t>效果如图所示：</w:t>
      </w:r>
    </w:p>
    <w:p>
      <w:pPr>
        <w:spacing w:line="480" w:lineRule="auto"/>
        <w:jc w:val="center"/>
        <w:rPr>
          <w:lang w:val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33" type="#_x0000_t75" style="height:274.85pt;width:31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v:shadow on="t" type="perspective" color="#000000" opacity="39%" offset="0pt,0pt" origin="0f,0f" matrix="66846f,0,0,66846f,0,0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操作步骤描述：</w:t>
      </w:r>
    </w:p>
    <w:p>
      <w:pPr>
        <w:pStyle w:val="2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标题使用h3的标签</w:t>
      </w:r>
    </w:p>
    <w:p>
      <w:pPr>
        <w:pStyle w:val="2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表单与h3之间使用hr水平线</w:t>
      </w:r>
    </w:p>
    <w:p>
      <w:pPr>
        <w:pStyle w:val="2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表单外面使用表格布局：8行2列的表格，边框为0</w:t>
      </w:r>
    </w:p>
    <w:p>
      <w:pPr>
        <w:pStyle w:val="2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用户名使用文本框，密码使用密码框，性别使用单选框，爱好使用复选框，学历使用下拉列表框，照片使用文件选择框，个人简历使用多行文本域。</w:t>
      </w:r>
    </w:p>
    <w:p>
      <w:pPr>
        <w:pStyle w:val="2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注册使用提交按钮，清空使用复位按钮。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训练案例：商品分类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>使用CSS样式排版出如图所示的效果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选择器的使用</w:t>
      </w:r>
    </w:p>
    <w:p>
      <w:pPr>
        <w:pStyle w:val="20"/>
        <w:numPr>
          <w:ilvl w:val="0"/>
          <w:numId w:val="10"/>
        </w:numPr>
        <w:ind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34" type="#_x0000_t75" style="position:absolute;left:0;margin-left:271.3pt;margin-top:-2.55pt;height:437.15pt;width:222.95pt;mso-wrap-distance-bottom:0pt;mso-wrap-distance-left:9pt;mso-wrap-distance-right:9pt;mso-wrap-distance-top:0pt;rotation:0f;z-index:251662336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v:shadow on="t" type="perspective" color="#000000" opacity="39%" offset="0pt,0pt" origin="0f,0f" matrix="66846f,0,0,66846f,0,0"/>
            <w10:wrap type="square"/>
          </v:shape>
        </w:pict>
      </w:r>
      <w:r>
        <w:rPr>
          <w:rFonts w:hint="eastAsia"/>
        </w:rPr>
        <w:t>文本样式的设置</w:t>
      </w:r>
    </w:p>
    <w:p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背景样式的设置</w:t>
      </w:r>
    </w:p>
    <w:p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伪类样式的使用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整体使用一个div进行布局，id名为d</w:t>
      </w:r>
      <w:r>
        <w:t>ress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使用h3创建每个分类的标题，如：夏季流行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分类下面使用hr分隔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小的分类使用div，中间每一个小项是一个链接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大的容器dress，宽320px，行高25px，字体大小12px</w:t>
      </w:r>
    </w:p>
    <w:p>
      <w:pPr>
        <w:pStyle w:val="20"/>
        <w:numPr>
          <w:ilvl w:val="0"/>
          <w:numId w:val="11"/>
        </w:numPr>
        <w:ind w:firstLineChars="0"/>
      </w:pPr>
      <w:r>
        <w:t>h3</w:t>
      </w:r>
      <w:r>
        <w:rPr>
          <w:rFonts w:hint="eastAsia"/>
        </w:rPr>
        <w:t>的样式：字体16px，文本缩进40px，高40px，行高40px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每个分类标题分别使用不同的背景图片，左上角0px 0px，不平铺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小的分类中的链接样式使用颜色黑色，没有下划线。鼠标移上去，颜色变成#F60，加下划线。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bookmarkStart w:id="0" w:name="_GoBack"/>
      <w:bookmarkEnd w:id="0"/>
      <w:r>
        <w:rPr>
          <w:rFonts w:hint="eastAsia"/>
          <w:lang w:val="zh-CN"/>
        </w:rPr>
        <w:t>训练案例：用户登录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5" type="#_x0000_t75" style="position:absolute;left:0;margin-left:263.65pt;margin-top:5.3pt;height:150.9pt;width:222.05pt;mso-wrap-distance-bottom:0pt;mso-wrap-distance-left:9pt;mso-wrap-distance-right:9pt;mso-wrap-distance-top:0pt;rotation:0f;z-index:251661312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/>
        </w:rPr>
        <w:t>使用CSS样式排版出如图所示的效果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0"/>
        <w:numPr>
          <w:ilvl w:val="0"/>
          <w:numId w:val="12"/>
        </w:numPr>
        <w:ind w:firstLineChars="0"/>
      </w:pPr>
      <w:r>
        <w:rPr>
          <w:rFonts w:hint="eastAsia"/>
        </w:rPr>
        <w:t>盒子模型的使用</w:t>
      </w:r>
    </w:p>
    <w:p>
      <w:pPr>
        <w:pStyle w:val="20"/>
        <w:numPr>
          <w:ilvl w:val="0"/>
          <w:numId w:val="12"/>
        </w:numPr>
        <w:ind w:firstLineChars="0"/>
      </w:pPr>
      <w:r>
        <w:rPr>
          <w:rFonts w:hint="eastAsia"/>
        </w:rPr>
        <w:t>边框样式</w:t>
      </w:r>
    </w:p>
    <w:p>
      <w:pPr>
        <w:pStyle w:val="20"/>
        <w:numPr>
          <w:ilvl w:val="0"/>
          <w:numId w:val="12"/>
        </w:numPr>
        <w:ind w:firstLineChars="0"/>
      </w:pPr>
      <w:r>
        <w:rPr>
          <w:rFonts w:hint="eastAsia"/>
        </w:rPr>
        <w:t>背景样式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/>
    <w:p>
      <w:pPr>
        <w:pStyle w:val="4"/>
      </w:pPr>
      <w:r>
        <w:rPr>
          <w:rFonts w:hint="eastAsia"/>
        </w:rPr>
        <w:t>操作步骤描述</w:t>
      </w:r>
    </w:p>
    <w:p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table居中,宽300px，高180px; 边框solid 1px gray，内边距为0</w:t>
      </w:r>
    </w:p>
    <w:p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表格有四行，第一行和第四行跨2列，第一列占30%的宽度，第一行是标题th，第四行是放按钮</w:t>
      </w:r>
    </w:p>
    <w:p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td的文字对齐居中，字体大小14px</w:t>
      </w:r>
    </w:p>
    <w:p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table添加背景，重复平铺</w:t>
      </w:r>
    </w:p>
    <w:p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用户名和密码文本框使用类样式(也可以使用[条件选择器])，宽150px，高32px，边框用实线，圆角5px，1个宽度，黑色</w:t>
      </w:r>
    </w:p>
    <w:p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使用伪类样式，当鼠标移动到文本框上的时候，变成虚线橙色边框。得到焦点，背景色变成浅黄色</w:t>
      </w:r>
    </w:p>
    <w:p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文本框前面有头像，密码框前面有键盘，左内边距32</w:t>
      </w:r>
    </w:p>
    <w:p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用户登录的标题字体大小18px</w:t>
      </w:r>
    </w:p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080" w:bottom="1440" w:left="108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姚体">
    <w:altName w:val="宋体"/>
    <w:panose1 w:val="02010601030101010101"/>
    <w:charset w:val="86"/>
    <w:family w:val="auto"/>
    <w:pitch w:val="default"/>
    <w:sig w:usb0="00000003" w:usb1="080E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jc w:val="center"/>
    </w:pPr>
    <w:r>
      <w:rPr>
        <w:rFonts w:hint="eastAsia" w:ascii="Calibri" w:hAnsi="Calibri" w:eastAsia="宋体" w:cs="Times New Roman"/>
        <w:kern w:val="0"/>
        <w:sz w:val="18"/>
        <w:szCs w:val="18"/>
        <w:lang w:val="en-US" w:eastAsia="zh-CN" w:bidi="ar-SA"/>
      </w:rPr>
      <w:pict>
        <v:shape id="图片 4" o:spid="_x0000_s1029" type="#_x0000_t75" style="position:absolute;left:0;margin-left:-61.15pt;margin-top:-6.4pt;height:43.2pt;width:602.2pt;rotation:0f;z-index:-251655168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Calibri" w:hAnsi="Calibri" w:eastAsia="宋体" w:cs="Times New Roman"/>
        <w:kern w:val="0"/>
        <w:sz w:val="18"/>
        <w:szCs w:val="18"/>
        <w:lang w:val="zh-CN" w:eastAsia="zh-CN" w:bidi="ar-SA"/>
      </w:rPr>
      <w:pict>
        <v:shape id="PowerPlusWaterMarkObject614966408" o:spid="_x0000_s1025" type="#_x0000_t136" style="position:absolute;left:0;height:85.85pt;width:601.1pt;mso-position-horizontal:center;mso-position-horizontal-relative:margin;mso-position-vertical:center;mso-position-vertical-relative:margin;rotation:20643840f;z-index:-251656192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传智JavaEE学院" style="v-text-align:center;font-family:楷体;font-size:8pt;"/>
        </v:shape>
      </w:pict>
    </w:r>
    <w:r>
      <w:rPr>
        <w:rFonts w:ascii="Calibri" w:hAnsi="Calibri" w:eastAsia="宋体" w:cs="Times New Roman"/>
        <w:kern w:val="0"/>
        <w:sz w:val="18"/>
        <w:szCs w:val="18"/>
        <w:lang w:val="en-US" w:eastAsia="zh-CN" w:bidi="ar-SA"/>
      </w:rPr>
      <w:pict>
        <v:shape id="图片 26" o:spid="_x0000_s1026" type="#_x0000_t75" style="position:absolute;left:0;margin-left:-56.85pt;margin-top:-47.4pt;height:71.7pt;width:600.85pt;rotation:0f;z-index:251662336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Calibri" w:hAnsi="Calibri" w:eastAsia="宋体" w:cs="Times New Roman"/>
        <w:kern w:val="0"/>
        <w:sz w:val="18"/>
        <w:szCs w:val="18"/>
        <w:lang w:val="zh-CN" w:eastAsia="zh-CN" w:bidi="ar-SA"/>
      </w:rPr>
      <w:pict>
        <v:shape id="PowerPlusWaterMarkObject614966407" o:spid="_x0000_s1027" type="#_x0000_t136" style="position:absolute;left:0;height:85.85pt;width:601.1pt;mso-position-horizontal:center;mso-position-horizontal-relative:margin;mso-position-vertical:center;mso-position-vertical-relative:margin;rotation:20643840f;z-index:-251657216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传智JavaEE学院" style="v-text-align:center;font-family:楷体;font-size:8pt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Calibri" w:hAnsi="Calibri" w:eastAsia="宋体" w:cs="Times New Roman"/>
        <w:kern w:val="0"/>
        <w:sz w:val="18"/>
        <w:szCs w:val="18"/>
        <w:lang w:val="zh-CN" w:eastAsia="zh-CN" w:bidi="ar-SA"/>
      </w:rPr>
      <w:pict>
        <v:shape id="PowerPlusWaterMarkObject614966406" o:spid="_x0000_s1028" type="#_x0000_t136" style="position:absolute;left:0;height:85.85pt;width:601.1pt;mso-position-horizontal:center;mso-position-horizontal-relative:margin;mso-position-vertical:center;mso-position-vertical-relative:margin;rotation:20643840f;z-index:-251658240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传智JavaEE学院" style="v-text-align:center;font-family:楷体;font-size:8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06398235">
    <w:nsid w:val="7797351B"/>
    <w:multiLevelType w:val="multilevel"/>
    <w:tmpl w:val="7797351B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5622554">
    <w:nsid w:val="51FE559A"/>
    <w:multiLevelType w:val="multilevel"/>
    <w:tmpl w:val="51FE559A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05501137">
    <w:nsid w:val="4DD05DD1"/>
    <w:multiLevelType w:val="multilevel"/>
    <w:tmpl w:val="4DD05DD1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0175499">
    <w:nsid w:val="304A4C0B"/>
    <w:multiLevelType w:val="multilevel"/>
    <w:tmpl w:val="304A4C0B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9089790">
    <w:nsid w:val="53646A7E"/>
    <w:multiLevelType w:val="multilevel"/>
    <w:tmpl w:val="53646A7E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9498253">
    <w:nsid w:val="2E76330D"/>
    <w:multiLevelType w:val="multilevel"/>
    <w:tmpl w:val="2E76330D"/>
    <w:lvl w:ilvl="0" w:tentative="1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1">
      <w:start w:val="1"/>
      <w:numFmt w:val="decimal"/>
      <w:pStyle w:val="4"/>
      <w:suff w:val="space"/>
      <w:lvlText w:val="%2.%3．"/>
      <w:lvlJc w:val="left"/>
      <w:pPr>
        <w:ind w:left="2411" w:hanging="1418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88872561">
    <w:nsid w:val="290F5C71"/>
    <w:multiLevelType w:val="multilevel"/>
    <w:tmpl w:val="290F5C71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7960186">
    <w:nsid w:val="21DA627A"/>
    <w:multiLevelType w:val="multilevel"/>
    <w:tmpl w:val="21DA627A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786286">
    <w:nsid w:val="059710AE"/>
    <w:multiLevelType w:val="multilevel"/>
    <w:tmpl w:val="059710AE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631822">
    <w:nsid w:val="0CDA47CE"/>
    <w:multiLevelType w:val="multilevel"/>
    <w:tmpl w:val="0CDA47CE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84331501">
    <w:nsid w:val="16E86EED"/>
    <w:multiLevelType w:val="multilevel"/>
    <w:tmpl w:val="16E86EED"/>
    <w:lvl w:ilvl="0" w:tentative="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3" w:hanging="420"/>
      </w:pPr>
    </w:lvl>
    <w:lvl w:ilvl="2" w:tentative="1">
      <w:start w:val="1"/>
      <w:numFmt w:val="lowerRoman"/>
      <w:lvlText w:val="%3."/>
      <w:lvlJc w:val="right"/>
      <w:pPr>
        <w:ind w:left="1543" w:hanging="420"/>
      </w:pPr>
    </w:lvl>
    <w:lvl w:ilvl="3" w:tentative="1">
      <w:start w:val="1"/>
      <w:numFmt w:val="decimal"/>
      <w:lvlText w:val="%4."/>
      <w:lvlJc w:val="left"/>
      <w:pPr>
        <w:ind w:left="1963" w:hanging="420"/>
      </w:pPr>
    </w:lvl>
    <w:lvl w:ilvl="4" w:tentative="1">
      <w:start w:val="1"/>
      <w:numFmt w:val="lowerLetter"/>
      <w:lvlText w:val="%5)"/>
      <w:lvlJc w:val="left"/>
      <w:pPr>
        <w:ind w:left="2383" w:hanging="420"/>
      </w:pPr>
    </w:lvl>
    <w:lvl w:ilvl="5" w:tentative="1">
      <w:start w:val="1"/>
      <w:numFmt w:val="lowerRoman"/>
      <w:lvlText w:val="%6."/>
      <w:lvlJc w:val="right"/>
      <w:pPr>
        <w:ind w:left="2803" w:hanging="420"/>
      </w:pPr>
    </w:lvl>
    <w:lvl w:ilvl="6" w:tentative="1">
      <w:start w:val="1"/>
      <w:numFmt w:val="decimal"/>
      <w:lvlText w:val="%7."/>
      <w:lvlJc w:val="left"/>
      <w:pPr>
        <w:ind w:left="3223" w:hanging="420"/>
      </w:pPr>
    </w:lvl>
    <w:lvl w:ilvl="7" w:tentative="1">
      <w:start w:val="1"/>
      <w:numFmt w:val="lowerLetter"/>
      <w:lvlText w:val="%8)"/>
      <w:lvlJc w:val="left"/>
      <w:pPr>
        <w:ind w:left="3643" w:hanging="420"/>
      </w:pPr>
    </w:lvl>
    <w:lvl w:ilvl="8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61582226">
    <w:nsid w:val="1B832F92"/>
    <w:multiLevelType w:val="multilevel"/>
    <w:tmpl w:val="1B832F92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5337182">
    <w:nsid w:val="1F50025E"/>
    <w:multiLevelType w:val="multilevel"/>
    <w:tmpl w:val="1F50025E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79498253"/>
  </w:num>
  <w:num w:numId="2">
    <w:abstractNumId w:val="215631822"/>
  </w:num>
  <w:num w:numId="3">
    <w:abstractNumId w:val="461582226"/>
  </w:num>
  <w:num w:numId="4">
    <w:abstractNumId w:val="567960186"/>
  </w:num>
  <w:num w:numId="5">
    <w:abstractNumId w:val="688872561"/>
  </w:num>
  <w:num w:numId="6">
    <w:abstractNumId w:val="384331501"/>
  </w:num>
  <w:num w:numId="7">
    <w:abstractNumId w:val="1375622554"/>
  </w:num>
  <w:num w:numId="8">
    <w:abstractNumId w:val="810175499"/>
  </w:num>
  <w:num w:numId="9">
    <w:abstractNumId w:val="2006398235"/>
  </w:num>
  <w:num w:numId="10">
    <w:abstractNumId w:val="1305501137"/>
  </w:num>
  <w:num w:numId="11">
    <w:abstractNumId w:val="525337182"/>
  </w:num>
  <w:num w:numId="12">
    <w:abstractNumId w:val="1399089790"/>
  </w:num>
  <w:num w:numId="13">
    <w:abstractNumId w:val="937862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03751"/>
    <w:rsid w:val="000220FA"/>
    <w:rsid w:val="0006512E"/>
    <w:rsid w:val="000C6F22"/>
    <w:rsid w:val="00100F9B"/>
    <w:rsid w:val="001116C7"/>
    <w:rsid w:val="00113784"/>
    <w:rsid w:val="00116A93"/>
    <w:rsid w:val="00122183"/>
    <w:rsid w:val="00165703"/>
    <w:rsid w:val="001739C2"/>
    <w:rsid w:val="00174EB7"/>
    <w:rsid w:val="0018522E"/>
    <w:rsid w:val="00190EEE"/>
    <w:rsid w:val="00197723"/>
    <w:rsid w:val="001A12B7"/>
    <w:rsid w:val="001A2EE3"/>
    <w:rsid w:val="001B6B17"/>
    <w:rsid w:val="001D0975"/>
    <w:rsid w:val="001D5F85"/>
    <w:rsid w:val="002018AD"/>
    <w:rsid w:val="00203578"/>
    <w:rsid w:val="00224C51"/>
    <w:rsid w:val="0023404E"/>
    <w:rsid w:val="00277ED4"/>
    <w:rsid w:val="00295AB8"/>
    <w:rsid w:val="002A5D9B"/>
    <w:rsid w:val="002C2A94"/>
    <w:rsid w:val="002E65B3"/>
    <w:rsid w:val="002E6A48"/>
    <w:rsid w:val="00306C9D"/>
    <w:rsid w:val="00310732"/>
    <w:rsid w:val="00316A44"/>
    <w:rsid w:val="00331224"/>
    <w:rsid w:val="003369A9"/>
    <w:rsid w:val="00340C9C"/>
    <w:rsid w:val="003474FF"/>
    <w:rsid w:val="00347E92"/>
    <w:rsid w:val="00354505"/>
    <w:rsid w:val="00354D10"/>
    <w:rsid w:val="003575DE"/>
    <w:rsid w:val="00364E3B"/>
    <w:rsid w:val="00373295"/>
    <w:rsid w:val="00387264"/>
    <w:rsid w:val="00387727"/>
    <w:rsid w:val="00396EF3"/>
    <w:rsid w:val="003A679B"/>
    <w:rsid w:val="003B0329"/>
    <w:rsid w:val="003E551A"/>
    <w:rsid w:val="003F3EDB"/>
    <w:rsid w:val="0042068A"/>
    <w:rsid w:val="00422752"/>
    <w:rsid w:val="00424445"/>
    <w:rsid w:val="004270B8"/>
    <w:rsid w:val="00453C84"/>
    <w:rsid w:val="004603E1"/>
    <w:rsid w:val="00460949"/>
    <w:rsid w:val="00482F44"/>
    <w:rsid w:val="00483119"/>
    <w:rsid w:val="00492101"/>
    <w:rsid w:val="004A72DA"/>
    <w:rsid w:val="004A7365"/>
    <w:rsid w:val="004B0CB9"/>
    <w:rsid w:val="004E0E93"/>
    <w:rsid w:val="004F253F"/>
    <w:rsid w:val="00504E21"/>
    <w:rsid w:val="005259AA"/>
    <w:rsid w:val="00544D02"/>
    <w:rsid w:val="00547881"/>
    <w:rsid w:val="005520F4"/>
    <w:rsid w:val="00552CB4"/>
    <w:rsid w:val="0056071D"/>
    <w:rsid w:val="00563A40"/>
    <w:rsid w:val="00563F41"/>
    <w:rsid w:val="0057053A"/>
    <w:rsid w:val="005B12EB"/>
    <w:rsid w:val="005D3C7F"/>
    <w:rsid w:val="0062002D"/>
    <w:rsid w:val="0064735D"/>
    <w:rsid w:val="00654167"/>
    <w:rsid w:val="006701E8"/>
    <w:rsid w:val="006B7E4E"/>
    <w:rsid w:val="006C1683"/>
    <w:rsid w:val="006E32F5"/>
    <w:rsid w:val="006F6432"/>
    <w:rsid w:val="00700FC4"/>
    <w:rsid w:val="00707BC7"/>
    <w:rsid w:val="007222DE"/>
    <w:rsid w:val="007410B6"/>
    <w:rsid w:val="00746034"/>
    <w:rsid w:val="0075250A"/>
    <w:rsid w:val="0075328F"/>
    <w:rsid w:val="0076784F"/>
    <w:rsid w:val="0077237C"/>
    <w:rsid w:val="007C0984"/>
    <w:rsid w:val="007D66FF"/>
    <w:rsid w:val="007E1E60"/>
    <w:rsid w:val="007F547C"/>
    <w:rsid w:val="0081607D"/>
    <w:rsid w:val="00843869"/>
    <w:rsid w:val="00855538"/>
    <w:rsid w:val="00882AFC"/>
    <w:rsid w:val="00885AEE"/>
    <w:rsid w:val="008B2B1C"/>
    <w:rsid w:val="008C14DF"/>
    <w:rsid w:val="008C4098"/>
    <w:rsid w:val="008D505C"/>
    <w:rsid w:val="008D6DB7"/>
    <w:rsid w:val="008F02D9"/>
    <w:rsid w:val="008F3F7F"/>
    <w:rsid w:val="00922147"/>
    <w:rsid w:val="00927047"/>
    <w:rsid w:val="00935DA3"/>
    <w:rsid w:val="00947229"/>
    <w:rsid w:val="0096019F"/>
    <w:rsid w:val="00974BE8"/>
    <w:rsid w:val="00986A03"/>
    <w:rsid w:val="009B1A6A"/>
    <w:rsid w:val="009B7BE7"/>
    <w:rsid w:val="009C0E35"/>
    <w:rsid w:val="009D2C95"/>
    <w:rsid w:val="009D2ECF"/>
    <w:rsid w:val="009E2BC4"/>
    <w:rsid w:val="009E3D11"/>
    <w:rsid w:val="00A00C53"/>
    <w:rsid w:val="00A17E7B"/>
    <w:rsid w:val="00A323EF"/>
    <w:rsid w:val="00A54ABC"/>
    <w:rsid w:val="00A5555B"/>
    <w:rsid w:val="00A926D7"/>
    <w:rsid w:val="00AB551A"/>
    <w:rsid w:val="00AC0139"/>
    <w:rsid w:val="00AE06BC"/>
    <w:rsid w:val="00AF5CA1"/>
    <w:rsid w:val="00AF7B8C"/>
    <w:rsid w:val="00B17DD1"/>
    <w:rsid w:val="00B24198"/>
    <w:rsid w:val="00B25718"/>
    <w:rsid w:val="00B263E4"/>
    <w:rsid w:val="00B3527E"/>
    <w:rsid w:val="00B42025"/>
    <w:rsid w:val="00B61B67"/>
    <w:rsid w:val="00B96C5E"/>
    <w:rsid w:val="00BD2571"/>
    <w:rsid w:val="00BF2F61"/>
    <w:rsid w:val="00C00B88"/>
    <w:rsid w:val="00C061BD"/>
    <w:rsid w:val="00C20270"/>
    <w:rsid w:val="00C30059"/>
    <w:rsid w:val="00C33D53"/>
    <w:rsid w:val="00C67A31"/>
    <w:rsid w:val="00C72843"/>
    <w:rsid w:val="00CB21E3"/>
    <w:rsid w:val="00CB4E9A"/>
    <w:rsid w:val="00D03751"/>
    <w:rsid w:val="00D27F08"/>
    <w:rsid w:val="00D4066A"/>
    <w:rsid w:val="00D752CA"/>
    <w:rsid w:val="00D75E7E"/>
    <w:rsid w:val="00D976AF"/>
    <w:rsid w:val="00DA3BC4"/>
    <w:rsid w:val="00DD745A"/>
    <w:rsid w:val="00DE0366"/>
    <w:rsid w:val="00E04A44"/>
    <w:rsid w:val="00E11465"/>
    <w:rsid w:val="00E166D4"/>
    <w:rsid w:val="00E64A63"/>
    <w:rsid w:val="00E651FF"/>
    <w:rsid w:val="00E926C9"/>
    <w:rsid w:val="00E92D5A"/>
    <w:rsid w:val="00EA6E88"/>
    <w:rsid w:val="00ED48A3"/>
    <w:rsid w:val="00EE5D6C"/>
    <w:rsid w:val="00F16B89"/>
    <w:rsid w:val="00F17FFE"/>
    <w:rsid w:val="00F31BBF"/>
    <w:rsid w:val="00F4599D"/>
    <w:rsid w:val="00F73F01"/>
    <w:rsid w:val="00F8191C"/>
    <w:rsid w:val="00F972FF"/>
    <w:rsid w:val="00FB0256"/>
    <w:rsid w:val="00FB1ADD"/>
    <w:rsid w:val="00FD5638"/>
    <w:rsid w:val="030114E2"/>
    <w:rsid w:val="068B3A9D"/>
    <w:rsid w:val="083A2BF6"/>
    <w:rsid w:val="0CA54458"/>
    <w:rsid w:val="125E4185"/>
    <w:rsid w:val="147258E3"/>
    <w:rsid w:val="1A4768A9"/>
    <w:rsid w:val="1C3E416F"/>
    <w:rsid w:val="1E8253DE"/>
    <w:rsid w:val="267F0FB7"/>
    <w:rsid w:val="2F281077"/>
    <w:rsid w:val="34B32C51"/>
    <w:rsid w:val="3C785F45"/>
    <w:rsid w:val="4A816415"/>
    <w:rsid w:val="563C5A53"/>
    <w:rsid w:val="62E44812"/>
    <w:rsid w:val="6D1676F2"/>
    <w:rsid w:val="734746E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paragraph" w:customStyle="1" w:styleId="18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paragraph" w:customStyle="1" w:styleId="20">
    <w:name w:val="List Paragraph"/>
    <w:basedOn w:val="1"/>
    <w:uiPriority w:val="99"/>
    <w:pPr>
      <w:ind w:firstLine="420" w:firstLineChars="200"/>
    </w:pPr>
  </w:style>
  <w:style w:type="paragraph" w:customStyle="1" w:styleId="21">
    <w:name w:val="答案"/>
    <w:basedOn w:val="1"/>
    <w:link w:val="31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2F2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22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Char"/>
    <w:link w:val="9"/>
    <w:qFormat/>
    <w:uiPriority w:val="99"/>
    <w:rPr>
      <w:sz w:val="18"/>
      <w:szCs w:val="18"/>
      <w:lang w:val="zh-CN" w:eastAsia="zh-CN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0"/>
    <w:rPr>
      <w:b/>
      <w:bCs/>
      <w:kern w:val="2"/>
      <w:sz w:val="28"/>
      <w:szCs w:val="32"/>
      <w:lang w:val="zh-CN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character" w:customStyle="1" w:styleId="29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0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character" w:customStyle="1" w:styleId="31">
    <w:name w:val="答案 Char"/>
    <w:basedOn w:val="15"/>
    <w:link w:val="21"/>
    <w:uiPriority w:val="0"/>
    <w:rPr>
      <w:rFonts w:ascii="Courier New" w:hAnsi="Courier New" w:cs="Courier New"/>
      <w:kern w:val="2"/>
      <w:szCs w:val="21"/>
      <w:shd w:val="clear" w:color="auto" w:fill="F2F2F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 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7</Pages>
  <Words>295</Words>
  <Characters>1682</Characters>
  <Lines>14</Lines>
  <Paragraphs>3</Paragraphs>
  <TotalTime>0</TotalTime>
  <ScaleCrop>false</ScaleCrop>
  <LinksUpToDate>false</LinksUpToDate>
  <CharactersWithSpaces>0</CharactersWithSpaces>
  <Application>WPS Office_9.1.0.5087_{F1E327BC-269C-435d-A152-05C5408002CA}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yangxiaodong</cp:lastModifiedBy>
  <dcterms:modified xsi:type="dcterms:W3CDTF">2017-08-13T13:47:18Z</dcterms:modified>
  <dc:title>每日作业卷答案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